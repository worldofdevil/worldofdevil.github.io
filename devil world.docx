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472518" w:rsidRDefault="00792644">
          <w:pPr>
            <w:rPr>
              <w:kern w:val="28"/>
            </w:rPr>
          </w:pPr>
          <w:r>
            <w:rPr>
              <w:noProof/>
              <w:lang w:val="en-IN" w:eastAsia="en-IN" w:bidi="hi-IN"/>
            </w:rPr>
            <w:drawing>
              <wp:inline distT="0" distB="0" distL="0" distR="0">
                <wp:extent cx="6334125" cy="6149975"/>
                <wp:effectExtent l="0" t="0" r="9525" b="3175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1628688108110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0955" cy="6185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C1AFF"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A5C19BA" wp14:editId="7A53CC15">
                    <wp:simplePos x="0" y="0"/>
                    <wp:positionH relativeFrom="rightMargin">
                      <wp:posOffset>-80010</wp:posOffset>
                    </wp:positionH>
                    <wp:positionV relativeFrom="margin">
                      <wp:posOffset>-209550</wp:posOffset>
                    </wp:positionV>
                    <wp:extent cx="290195" cy="6315075"/>
                    <wp:effectExtent l="0" t="0" r="0" b="9525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195" cy="63150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1AFF" w:rsidRDefault="001C1AFF" w:rsidP="001C1AFF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GB"/>
                                  </w:rPr>
                                  <w:t xml:space="preserve">DEVIL </w:t>
                                </w:r>
                              </w:p>
                              <w:p w:rsidR="001C1AFF" w:rsidRDefault="001C1AFF" w:rsidP="001C1AFF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GB"/>
                                  </w:rPr>
                                  <w:t>WORLD</w:t>
                                </w:r>
                              </w:p>
                              <w:p w:rsidR="001C1AFF" w:rsidRDefault="001C1AFF" w:rsidP="001C1AFF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GB"/>
                                  </w:rPr>
                                  <w:t>_</w:t>
                                </w:r>
                              </w:p>
                              <w:p w:rsidR="001C1AFF" w:rsidRDefault="001C1AFF" w:rsidP="001C1AFF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GB"/>
                                  </w:rPr>
                                  <w:t xml:space="preserve">WE </w:t>
                                </w:r>
                              </w:p>
                              <w:p w:rsidR="001C1AFF" w:rsidRDefault="001C1AFF" w:rsidP="001C1AFF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GB"/>
                                  </w:rPr>
                                  <w:t>ARE</w:t>
                                </w:r>
                              </w:p>
                              <w:p w:rsidR="001C1AFF" w:rsidRDefault="001C1AFF" w:rsidP="001C1AFF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GB"/>
                                  </w:rPr>
                                  <w:t>HACKERS</w:t>
                                </w:r>
                              </w:p>
                              <w:p w:rsidR="001C1AFF" w:rsidRPr="001C1AFF" w:rsidRDefault="001C1AFF" w:rsidP="001C1AFF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GB"/>
                                  </w:rPr>
                                  <w:t xml:space="preserve">   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5C19BA" id="Rectangle 8" o:spid="_x0000_s1026" style="position:absolute;margin-left:-6.3pt;margin-top:-16.5pt;width:22.85pt;height:497.2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" fillcolor="black [3213]" stroked="f">
                    <v:textbox>
                      <w:txbxContent>
                        <w:p w:rsidR="001C1AFF" w:rsidRDefault="001C1AFF" w:rsidP="001C1AFF">
                          <w:pPr>
                            <w:rPr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lang w:val="en-GB"/>
                            </w:rPr>
                            <w:t xml:space="preserve">DEVIL </w:t>
                          </w:r>
                        </w:p>
                        <w:p w:rsidR="001C1AFF" w:rsidRDefault="001C1AFF" w:rsidP="001C1AFF">
                          <w:pPr>
                            <w:rPr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lang w:val="en-GB"/>
                            </w:rPr>
                            <w:t>WORLD</w:t>
                          </w:r>
                        </w:p>
                        <w:p w:rsidR="001C1AFF" w:rsidRDefault="001C1AFF" w:rsidP="001C1AFF">
                          <w:pPr>
                            <w:rPr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lang w:val="en-GB"/>
                            </w:rPr>
                            <w:t>_</w:t>
                          </w:r>
                        </w:p>
                        <w:p w:rsidR="001C1AFF" w:rsidRDefault="001C1AFF" w:rsidP="001C1AFF">
                          <w:pPr>
                            <w:rPr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lang w:val="en-GB"/>
                            </w:rPr>
                            <w:t xml:space="preserve">WE </w:t>
                          </w:r>
                        </w:p>
                        <w:p w:rsidR="001C1AFF" w:rsidRDefault="001C1AFF" w:rsidP="001C1AFF">
                          <w:pPr>
                            <w:rPr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lang w:val="en-GB"/>
                            </w:rPr>
                            <w:t>ARE</w:t>
                          </w:r>
                        </w:p>
                        <w:p w:rsidR="001C1AFF" w:rsidRDefault="001C1AFF" w:rsidP="001C1AFF">
                          <w:pPr>
                            <w:rPr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lang w:val="en-GB"/>
                            </w:rPr>
                            <w:t>HACKERS</w:t>
                          </w:r>
                        </w:p>
                        <w:p w:rsidR="001C1AFF" w:rsidRPr="001C1AFF" w:rsidRDefault="001C1AFF" w:rsidP="001C1AFF">
                          <w:pPr>
                            <w:rPr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lang w:val="en-GB"/>
                            </w:rPr>
                            <w:t xml:space="preserve">   _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472518" w:rsidRDefault="00D73CB0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06FFCE3" wp14:editId="63453328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7073265</wp:posOffset>
                    </wp:positionV>
                    <wp:extent cx="6272530" cy="566420"/>
                    <wp:effectExtent l="0" t="0" r="0" b="508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518" w:rsidRPr="007E4D36" w:rsidRDefault="007E4D36">
                                <w:pPr>
                                  <w:pStyle w:val="Subtitle"/>
                                  <w:rPr>
                                    <w:color w:val="FF0000"/>
                                  </w:rPr>
                                </w:pPr>
                                <w:r w:rsidRPr="007E4D36">
                                  <w:rPr>
                                    <w:color w:val="FF0000"/>
                                  </w:rPr>
                                  <w:t xml:space="preserve">become a ethical hacker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6FFC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7" type="#_x0000_t202" style="position:absolute;margin-left:0;margin-top:556.95pt;width:493.9pt;height:44.6pt;z-index:251674624;visibility:visible;mso-wrap-style:square;mso-width-percent:98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6i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" filled="f" stroked="f">
                    <v:textbox>
                      <w:txbxContent>
                        <w:p w:rsidR="00472518" w:rsidRPr="007E4D36" w:rsidRDefault="007E4D36">
                          <w:pPr>
                            <w:pStyle w:val="Subtitle"/>
                            <w:rPr>
                              <w:color w:val="FF0000"/>
                            </w:rPr>
                          </w:pPr>
                          <w:r w:rsidRPr="007E4D36">
                            <w:rPr>
                              <w:color w:val="FF0000"/>
                            </w:rPr>
                            <w:t xml:space="preserve">become a ethical hacker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962754F" wp14:editId="313B46D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518" w:rsidRPr="00A97B9C" w:rsidRDefault="001A4C6A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97B9C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 xml:space="preserve">Best teacher to teach you ethical hacking </w:t>
                                </w:r>
                              </w:p>
                              <w:p w:rsidR="001B644A" w:rsidRDefault="00A97B9C">
                                <w:pPr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97B9C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lang w:val="en-GB"/>
                                  </w:rPr>
                                  <w:t xml:space="preserve">Full </w:t>
                                </w:r>
                                <w:r w:rsidR="005A77DE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lang w:val="en-GB"/>
                                  </w:rPr>
                                  <w:t xml:space="preserve">hacking course , </w:t>
                                </w:r>
                                <w:r w:rsidRPr="00A97B9C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lang w:val="en-GB"/>
                                  </w:rPr>
                                  <w:t xml:space="preserve">full programing </w:t>
                                </w:r>
                                <w:r w:rsidR="001B644A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lang w:val="en-GB"/>
                                  </w:rPr>
                                  <w:t>by experts</w:t>
                                </w:r>
                              </w:p>
                              <w:p w:rsidR="00A97B9C" w:rsidRPr="00A97B9C" w:rsidRDefault="00A97B9C">
                                <w:pPr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97B9C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lang w:val="en-GB"/>
                                  </w:rPr>
                                  <w:t>course</w:t>
                                </w:r>
                                <w:r w:rsidR="001B644A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lang w:val="en-GB"/>
                                  </w:rPr>
                                  <w:t xml:space="preserve">bbyeejeeexperts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62754F" id="Text Box 24" o:spid="_x0000_s1028" type="#_x0000_t202" style="position:absolute;margin-left:0;margin-top:0;width:473.75pt;height:63.35pt;z-index:251668480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jvuQ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" filled="f" stroked="f">
                    <v:textbox>
                      <w:txbxContent>
                        <w:p w:rsidR="00472518" w:rsidRPr="00A97B9C" w:rsidRDefault="001A4C6A">
                          <w:pPr>
                            <w:rPr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</w:pPr>
                          <w:r w:rsidRPr="00A97B9C">
                            <w:rPr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 xml:space="preserve">Best teacher to teach you ethical hacking </w:t>
                          </w:r>
                        </w:p>
                        <w:p w:rsidR="001B644A" w:rsidRDefault="00A97B9C">
                          <w:pPr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:lang w:val="en-GB"/>
                            </w:rPr>
                          </w:pPr>
                          <w:r w:rsidRPr="00A97B9C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:lang w:val="en-GB"/>
                            </w:rPr>
                            <w:t xml:space="preserve">Full </w:t>
                          </w:r>
                          <w:r w:rsidR="005A77DE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:lang w:val="en-GB"/>
                            </w:rPr>
                            <w:t xml:space="preserve">hacking course , </w:t>
                          </w:r>
                          <w:r w:rsidRPr="00A97B9C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:lang w:val="en-GB"/>
                            </w:rPr>
                            <w:t xml:space="preserve">full programing </w:t>
                          </w:r>
                          <w:r w:rsidR="001B644A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:lang w:val="en-GB"/>
                            </w:rPr>
                            <w:t>by experts</w:t>
                          </w:r>
                        </w:p>
                        <w:p w:rsidR="00A97B9C" w:rsidRPr="00A97B9C" w:rsidRDefault="00A97B9C">
                          <w:pPr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:lang w:val="en-GB"/>
                            </w:rPr>
                          </w:pPr>
                          <w:r w:rsidRPr="00A97B9C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:lang w:val="en-GB"/>
                            </w:rPr>
                            <w:t>course</w:t>
                          </w:r>
                          <w:r w:rsidR="001B644A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:lang w:val="en-GB"/>
                            </w:rPr>
                            <w:t xml:space="preserve">bbyeejeeexperts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C1AFF"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BC947D2" wp14:editId="73D54FC7">
                    <wp:simplePos x="0" y="0"/>
                    <wp:positionH relativeFrom="rightMargin">
                      <wp:posOffset>-66675</wp:posOffset>
                    </wp:positionH>
                    <wp:positionV relativeFrom="margin">
                      <wp:posOffset>6057900</wp:posOffset>
                    </wp:positionV>
                    <wp:extent cx="290195" cy="284226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195" cy="2842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1AFF" w:rsidRDefault="001C1AFF" w:rsidP="001C1AF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lang w:val="en-GB"/>
                                  </w:rPr>
                                  <w:t>-</w:t>
                                </w:r>
                              </w:p>
                              <w:p w:rsidR="001C1AFF" w:rsidRDefault="001C1AFF" w:rsidP="001C1AF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lang w:val="en-GB"/>
                                  </w:rPr>
                                  <w:t>HACKING</w:t>
                                </w:r>
                              </w:p>
                              <w:p w:rsidR="001C1AFF" w:rsidRPr="001C1AFF" w:rsidRDefault="001C1AFF" w:rsidP="001C1AF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lang w:val="en-GB"/>
                                  </w:rPr>
                                  <w:t>T</w:t>
                                </w:r>
                                <w:r w:rsidRPr="001C1AFF">
                                  <w:rPr>
                                    <w:b/>
                                    <w:bCs/>
                                    <w:color w:val="000000" w:themeColor="text1"/>
                                    <w:lang w:val="en-GB"/>
                                  </w:rPr>
                                  <w:t xml:space="preserve">IME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C947D2" id="Rectangle 9" o:spid="_x0000_s1029" style="position:absolute;margin-left:-5.25pt;margin-top:477pt;width:22.85pt;height:223.8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" fillcolor="#d1282e [3215]" stroked="f">
                    <v:textbox>
                      <w:txbxContent>
                        <w:p w:rsidR="001C1AFF" w:rsidRDefault="001C1AFF" w:rsidP="001C1AF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lang w:val="en-GB"/>
                            </w:rPr>
                            <w:t>-</w:t>
                          </w:r>
                        </w:p>
                        <w:p w:rsidR="001C1AFF" w:rsidRDefault="001C1AFF" w:rsidP="001C1AF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lang w:val="en-GB"/>
                            </w:rPr>
                            <w:t>HACKING</w:t>
                          </w:r>
                        </w:p>
                        <w:p w:rsidR="001C1AFF" w:rsidRPr="001C1AFF" w:rsidRDefault="001C1AFF" w:rsidP="001C1AF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lang w:val="en-GB"/>
                            </w:rPr>
                            <w:t>T</w:t>
                          </w:r>
                          <w:r w:rsidRPr="001C1AFF">
                            <w:rPr>
                              <w:b/>
                              <w:bCs/>
                              <w:color w:val="000000" w:themeColor="text1"/>
                              <w:lang w:val="en-GB"/>
                            </w:rPr>
                            <w:t xml:space="preserve">IME 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125B9"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0C86331" wp14:editId="5292360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518" w:rsidRDefault="007E4D36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t>devil world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C86331" id="Text Box 26" o:spid="_x0000_s1030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zpuw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al7s6b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:rsidR="00472518" w:rsidRDefault="007E4D36">
                          <w:pPr>
                            <w:pStyle w:val="Title"/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>devil world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125B9"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E307640" wp14:editId="343553D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5638642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A125B9">
            <w:rPr>
              <w:sz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633372245"/>
        <w:placeholder>
          <w:docPart w:val="BAE21C818A4C46DFA16574E0FAD21AC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72518" w:rsidRDefault="007E4D36">
          <w:pPr>
            <w:pStyle w:val="Title"/>
          </w:pPr>
          <w:r>
            <w:rPr>
              <w:lang w:val="en-GB"/>
            </w:rPr>
            <w:t>devil world</w:t>
          </w:r>
        </w:p>
      </w:sdtContent>
    </w:sdt>
    <w:p w:rsidR="00472518" w:rsidRDefault="00C06D7B">
      <w:pPr>
        <w:pStyle w:val="Subtitle"/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28A37584" wp14:editId="21E015E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140"/>
                <wp:effectExtent l="0" t="0" r="8890" b="381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15578"/>
                            <a:ext cx="1867993" cy="871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554" w:rsidRDefault="00554554" w:rsidP="00554554">
                              <w:pPr>
                                <w:pStyle w:val="Subtitle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 xml:space="preserve">our team made name </w:t>
                              </w:r>
                            </w:p>
                            <w:p w:rsidR="00554554" w:rsidRPr="00554554" w:rsidRDefault="00554554" w:rsidP="00554554">
                              <w:pPr>
                                <w:rPr>
                                  <w:color w:val="DC5924" w:themeColor="accent5"/>
                                </w:rPr>
                              </w:pPr>
                            </w:p>
                            <w:p w:rsidR="00554554" w:rsidRDefault="00554554" w:rsidP="00554554">
                              <w:pPr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</w:pPr>
                              <w:r w:rsidRPr="00C06D7B"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  <w:t xml:space="preserve">Red devil </w:t>
                              </w:r>
                            </w:p>
                            <w:p w:rsidR="00C06D7B" w:rsidRPr="00C06D7B" w:rsidRDefault="00C06D7B" w:rsidP="00554554">
                              <w:pPr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</w:pPr>
                              <w:r w:rsidRPr="00C06D7B"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  <w:t>Gray hat</w:t>
                              </w:r>
                            </w:p>
                            <w:p w:rsidR="00554554" w:rsidRPr="00C06D7B" w:rsidRDefault="00C06D7B" w:rsidP="00554554">
                              <w:pPr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  <w:t xml:space="preserve">Devil </w:t>
                              </w:r>
                              <w:r w:rsidR="00554554" w:rsidRPr="00C06D7B"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  <w:t xml:space="preserve">hacker </w:t>
                              </w:r>
                            </w:p>
                            <w:p w:rsidR="00554554" w:rsidRPr="00C06D7B" w:rsidRDefault="00554554" w:rsidP="00554554">
                              <w:pPr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</w:pPr>
                              <w:r w:rsidRPr="00C06D7B">
                                <w:rPr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  <w:t xml:space="preserve">White devil </w:t>
                              </w:r>
                            </w:p>
                            <w:p w:rsidR="00C06D7B" w:rsidRPr="00C06D7B" w:rsidRDefault="00C06D7B" w:rsidP="00554554">
                              <w:pPr>
                                <w:rPr>
                                  <w:color w:val="00B0F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B0F0"/>
                                  <w:sz w:val="40"/>
                                  <w:szCs w:val="40"/>
                                </w:rPr>
                                <w:t>----------------</w:t>
                              </w:r>
                              <w:r w:rsidR="005A77DE">
                                <w:rPr>
                                  <w:color w:val="00B0F0"/>
                                  <w:sz w:val="40"/>
                                  <w:szCs w:val="40"/>
                                </w:rPr>
                                <w:t>---</w:t>
                              </w:r>
                            </w:p>
                            <w:p w:rsidR="00C06D7B" w:rsidRPr="005A77DE" w:rsidRDefault="005A77DE" w:rsidP="00554554">
                              <w:pPr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 xml:space="preserve">Full training </w:t>
                              </w:r>
                              <w:r w:rsidR="001A4C6A" w:rsidRPr="005A77DE"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 xml:space="preserve">under experts </w:t>
                              </w:r>
                              <w:r w:rsidRPr="005A77DE"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>guidelines</w:t>
                              </w:r>
                            </w:p>
                            <w:p w:rsidR="00C06D7B" w:rsidRDefault="00C06D7B" w:rsidP="00554554">
                              <w:pPr>
                                <w:rPr>
                                  <w:color w:val="DC5924" w:themeColor="accent5"/>
                                </w:rPr>
                              </w:pPr>
                              <w:r>
                                <w:rPr>
                                  <w:color w:val="DC5924" w:themeColor="accent5"/>
                                </w:rPr>
                                <w:t>-----------------------------</w:t>
                              </w:r>
                              <w:r w:rsidR="005A77DE">
                                <w:rPr>
                                  <w:color w:val="DC5924" w:themeColor="accent5"/>
                                </w:rPr>
                                <w:t>-----</w:t>
                              </w:r>
                            </w:p>
                            <w:p w:rsidR="00C06D7B" w:rsidRPr="005A77DE" w:rsidRDefault="00C06D7B" w:rsidP="00554554">
                              <w:pPr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</w:pPr>
                              <w:r w:rsidRPr="005A77DE"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 xml:space="preserve">Full course online </w:t>
                              </w:r>
                            </w:p>
                            <w:p w:rsidR="00C06D7B" w:rsidRPr="005A77DE" w:rsidRDefault="00C06D7B" w:rsidP="00C06D7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</w:pPr>
                              <w:r w:rsidRPr="005A77DE"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>Live error solve</w:t>
                              </w:r>
                            </w:p>
                            <w:p w:rsidR="00C06D7B" w:rsidRPr="005A77DE" w:rsidRDefault="00C06D7B" w:rsidP="00C06D7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</w:pPr>
                              <w:r w:rsidRPr="005A77DE"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>Live training</w:t>
                              </w:r>
                            </w:p>
                            <w:p w:rsidR="00C06D7B" w:rsidRPr="005A77DE" w:rsidRDefault="00C06D7B" w:rsidP="00C06D7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</w:pPr>
                              <w:r w:rsidRPr="005A77DE"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 xml:space="preserve">Free </w:t>
                              </w:r>
                              <w:r w:rsidR="005A77DE"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 xml:space="preserve">premium </w:t>
                              </w:r>
                              <w:r w:rsidRPr="005A77DE">
                                <w:rPr>
                                  <w:b/>
                                  <w:bCs/>
                                  <w:color w:val="DC5924" w:themeColor="accent5"/>
                                  <w:sz w:val="24"/>
                                  <w:szCs w:val="24"/>
                                </w:rPr>
                                <w:t>book</w:t>
                              </w:r>
                            </w:p>
                            <w:p w:rsidR="00C06D7B" w:rsidRPr="00C06D7B" w:rsidRDefault="00C06D7B" w:rsidP="00C06D7B">
                              <w:pPr>
                                <w:rPr>
                                  <w:color w:val="DC5924" w:themeColor="accent5"/>
                                </w:rPr>
                              </w:pPr>
                              <w:r>
                                <w:rPr>
                                  <w:color w:val="DC5924" w:themeColor="accent5"/>
                                </w:rPr>
                                <w:t>--------------------------------</w:t>
                              </w:r>
                              <w:r w:rsidR="005A77DE">
                                <w:rPr>
                                  <w:color w:val="DC5924" w:themeColor="accent5"/>
                                </w:rPr>
                                <w:t>--</w:t>
                              </w:r>
                            </w:p>
                            <w:p w:rsidR="00554554" w:rsidRPr="00554554" w:rsidRDefault="00554554" w:rsidP="00554554"/>
                            <w:p w:rsidR="00472518" w:rsidRPr="00C06D7B" w:rsidRDefault="00C06D7B">
                              <w:pPr>
                                <w:spacing w:line="480" w:lineRule="auto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06D7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Full</w:t>
                              </w:r>
                              <w:r w:rsidR="00AC2B7D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G</w:t>
                              </w:r>
                              <w:r w:rsidR="005A77DE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arenti</w:t>
                              </w:r>
                              <w:r w:rsidRPr="00C06D7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we will make you </w:t>
                              </w:r>
                              <w:r w:rsidR="001C1AF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 E</w:t>
                              </w:r>
                              <w:r w:rsidRPr="00C06D7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thical hacker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28A37584" id="Group 14" o:spid="_x0000_s1031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">
                <v:rect id="Rectangle 18" o:spid="_x0000_s1032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3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4" type="#_x0000_t202" style="position:absolute;left:666;top:2155;width:18680;height:87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554554" w:rsidRDefault="00554554" w:rsidP="00554554">
                        <w:pPr>
                          <w:pStyle w:val="Subtitle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 xml:space="preserve">our team made name </w:t>
                        </w:r>
                      </w:p>
                      <w:p w:rsidR="00554554" w:rsidRPr="00554554" w:rsidRDefault="00554554" w:rsidP="00554554">
                        <w:pPr>
                          <w:rPr>
                            <w:color w:val="DC5924" w:themeColor="accent5"/>
                          </w:rPr>
                        </w:pPr>
                      </w:p>
                      <w:p w:rsidR="00554554" w:rsidRDefault="00554554" w:rsidP="00554554">
                        <w:pPr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</w:pPr>
                        <w:r w:rsidRPr="00C06D7B"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  <w:t xml:space="preserve">Red devil </w:t>
                        </w:r>
                      </w:p>
                      <w:p w:rsidR="00C06D7B" w:rsidRPr="00C06D7B" w:rsidRDefault="00C06D7B" w:rsidP="00554554">
                        <w:pPr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</w:pPr>
                        <w:r w:rsidRPr="00C06D7B"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  <w:t>Gray hat</w:t>
                        </w:r>
                      </w:p>
                      <w:p w:rsidR="00554554" w:rsidRPr="00C06D7B" w:rsidRDefault="00C06D7B" w:rsidP="00554554">
                        <w:pPr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  <w:t xml:space="preserve">Devil </w:t>
                        </w:r>
                        <w:r w:rsidR="00554554" w:rsidRPr="00C06D7B"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  <w:t xml:space="preserve">hacker </w:t>
                        </w:r>
                      </w:p>
                      <w:p w:rsidR="00554554" w:rsidRPr="00C06D7B" w:rsidRDefault="00554554" w:rsidP="00554554">
                        <w:pPr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</w:pPr>
                        <w:r w:rsidRPr="00C06D7B">
                          <w:rPr>
                            <w:b/>
                            <w:bCs/>
                            <w:color w:val="00B0F0"/>
                            <w:sz w:val="40"/>
                            <w:szCs w:val="40"/>
                          </w:rPr>
                          <w:t xml:space="preserve">White devil </w:t>
                        </w:r>
                      </w:p>
                      <w:p w:rsidR="00C06D7B" w:rsidRPr="00C06D7B" w:rsidRDefault="00C06D7B" w:rsidP="00554554">
                        <w:pPr>
                          <w:rPr>
                            <w:color w:val="00B0F0"/>
                            <w:sz w:val="40"/>
                            <w:szCs w:val="40"/>
                          </w:rPr>
                        </w:pPr>
                        <w:r>
                          <w:rPr>
                            <w:color w:val="00B0F0"/>
                            <w:sz w:val="40"/>
                            <w:szCs w:val="40"/>
                          </w:rPr>
                          <w:t>----------------</w:t>
                        </w:r>
                        <w:r w:rsidR="005A77DE">
                          <w:rPr>
                            <w:color w:val="00B0F0"/>
                            <w:sz w:val="40"/>
                            <w:szCs w:val="40"/>
                          </w:rPr>
                          <w:t>---</w:t>
                        </w:r>
                      </w:p>
                      <w:p w:rsidR="00C06D7B" w:rsidRPr="005A77DE" w:rsidRDefault="005A77DE" w:rsidP="00554554">
                        <w:pPr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 xml:space="preserve">Full training </w:t>
                        </w:r>
                        <w:r w:rsidR="001A4C6A" w:rsidRPr="005A77DE"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 xml:space="preserve">under experts </w:t>
                        </w:r>
                        <w:r w:rsidRPr="005A77DE"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>guidelines</w:t>
                        </w:r>
                      </w:p>
                      <w:p w:rsidR="00C06D7B" w:rsidRDefault="00C06D7B" w:rsidP="00554554">
                        <w:pPr>
                          <w:rPr>
                            <w:color w:val="DC5924" w:themeColor="accent5"/>
                          </w:rPr>
                        </w:pPr>
                        <w:r>
                          <w:rPr>
                            <w:color w:val="DC5924" w:themeColor="accent5"/>
                          </w:rPr>
                          <w:t>-----------------------------</w:t>
                        </w:r>
                        <w:r w:rsidR="005A77DE">
                          <w:rPr>
                            <w:color w:val="DC5924" w:themeColor="accent5"/>
                          </w:rPr>
                          <w:t>-----</w:t>
                        </w:r>
                      </w:p>
                      <w:p w:rsidR="00C06D7B" w:rsidRPr="005A77DE" w:rsidRDefault="00C06D7B" w:rsidP="00554554">
                        <w:pPr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</w:pPr>
                        <w:r w:rsidRPr="005A77DE"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 xml:space="preserve">Full course online </w:t>
                        </w:r>
                      </w:p>
                      <w:p w:rsidR="00C06D7B" w:rsidRPr="005A77DE" w:rsidRDefault="00C06D7B" w:rsidP="00C06D7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</w:pPr>
                        <w:r w:rsidRPr="005A77DE"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>Live error solve</w:t>
                        </w:r>
                      </w:p>
                      <w:p w:rsidR="00C06D7B" w:rsidRPr="005A77DE" w:rsidRDefault="00C06D7B" w:rsidP="00C06D7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</w:pPr>
                        <w:r w:rsidRPr="005A77DE"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>Live training</w:t>
                        </w:r>
                      </w:p>
                      <w:p w:rsidR="00C06D7B" w:rsidRPr="005A77DE" w:rsidRDefault="00C06D7B" w:rsidP="00C06D7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</w:pPr>
                        <w:r w:rsidRPr="005A77DE"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 xml:space="preserve">Free </w:t>
                        </w:r>
                        <w:r w:rsidR="005A77DE"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 xml:space="preserve">premium </w:t>
                        </w:r>
                        <w:r w:rsidRPr="005A77DE">
                          <w:rPr>
                            <w:b/>
                            <w:bCs/>
                            <w:color w:val="DC5924" w:themeColor="accent5"/>
                            <w:sz w:val="24"/>
                            <w:szCs w:val="24"/>
                          </w:rPr>
                          <w:t>book</w:t>
                        </w:r>
                      </w:p>
                      <w:p w:rsidR="00C06D7B" w:rsidRPr="00C06D7B" w:rsidRDefault="00C06D7B" w:rsidP="00C06D7B">
                        <w:pPr>
                          <w:rPr>
                            <w:color w:val="DC5924" w:themeColor="accent5"/>
                          </w:rPr>
                        </w:pPr>
                        <w:r>
                          <w:rPr>
                            <w:color w:val="DC5924" w:themeColor="accent5"/>
                          </w:rPr>
                          <w:t>--------------------------------</w:t>
                        </w:r>
                        <w:r w:rsidR="005A77DE">
                          <w:rPr>
                            <w:color w:val="DC5924" w:themeColor="accent5"/>
                          </w:rPr>
                          <w:t>--</w:t>
                        </w:r>
                      </w:p>
                      <w:p w:rsidR="00554554" w:rsidRPr="00554554" w:rsidRDefault="00554554" w:rsidP="00554554"/>
                      <w:p w:rsidR="00472518" w:rsidRPr="00C06D7B" w:rsidRDefault="00C06D7B">
                        <w:pPr>
                          <w:spacing w:line="480" w:lineRule="auto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06D7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   Full</w:t>
                        </w:r>
                        <w:r w:rsidR="00AC2B7D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G</w:t>
                        </w:r>
                        <w:r w:rsidR="005A77DE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arenti</w:t>
                        </w:r>
                        <w:r w:rsidRPr="00C06D7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we will make you </w:t>
                        </w:r>
                        <w:r w:rsidR="001C1AF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 E</w:t>
                        </w:r>
                        <w:r w:rsidRPr="00C06D7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thical hacker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id w:val="1161806749"/>
          <w:placeholder>
            <w:docPart w:val="FEFDEEDDBBE84FDDAA6C18DE42F3233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D04F4">
            <w:rPr>
              <w:lang w:val="en-GB"/>
            </w:rPr>
            <w:t>become a ethical hacker</w:t>
          </w:r>
        </w:sdtContent>
      </w:sdt>
      <w:r w:rsidR="00A125B9">
        <w:t xml:space="preserve"> </w:t>
      </w:r>
    </w:p>
    <w:p w:rsidR="00472518" w:rsidRDefault="007E4D36" w:rsidP="007E4D36">
      <w:pPr>
        <w:rPr>
          <w:b/>
          <w:bCs/>
          <w:sz w:val="28"/>
          <w:szCs w:val="28"/>
        </w:rPr>
      </w:pPr>
      <w:r w:rsidRPr="007E4D36">
        <w:rPr>
          <w:b/>
          <w:bCs/>
          <w:sz w:val="28"/>
          <w:szCs w:val="28"/>
        </w:rPr>
        <w:t>A</w:t>
      </w:r>
      <w:r w:rsidR="00E15179">
        <w:rPr>
          <w:b/>
          <w:bCs/>
          <w:sz w:val="28"/>
          <w:szCs w:val="28"/>
        </w:rPr>
        <w:t xml:space="preserve">bout our course </w:t>
      </w:r>
      <w:r w:rsidR="00A97B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:</w:t>
      </w:r>
      <w:r w:rsidR="00A97B9C">
        <w:rPr>
          <w:b/>
          <w:bCs/>
          <w:sz w:val="28"/>
          <w:szCs w:val="28"/>
        </w:rPr>
        <w:t xml:space="preserve"> learn all about ethical</w:t>
      </w:r>
      <w:r w:rsidR="00E15179">
        <w:rPr>
          <w:b/>
          <w:bCs/>
          <w:sz w:val="28"/>
          <w:szCs w:val="28"/>
        </w:rPr>
        <w:t xml:space="preserve"> hacking in just ₹500 per month </w:t>
      </w:r>
    </w:p>
    <w:p w:rsidR="00C06D7B" w:rsidRDefault="00E15179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</w:t>
      </w:r>
      <w:r w:rsidR="00E12D5D">
        <w:rPr>
          <w:b/>
          <w:bCs/>
          <w:sz w:val="28"/>
          <w:szCs w:val="28"/>
        </w:rPr>
        <w:t>we are going to teach you</w:t>
      </w:r>
      <w:r w:rsidR="00AC2B7D">
        <w:rPr>
          <w:b/>
          <w:bCs/>
          <w:sz w:val="28"/>
          <w:szCs w:val="28"/>
        </w:rPr>
        <w:t xml:space="preserve"> </w:t>
      </w:r>
      <w:r w:rsidR="00E12D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: u will learn all basic to advance </w:t>
      </w:r>
      <w:r w:rsidR="00A97B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like</w:t>
      </w:r>
      <w:r w:rsidR="00C06D7B">
        <w:rPr>
          <w:b/>
          <w:bCs/>
          <w:sz w:val="28"/>
          <w:szCs w:val="28"/>
        </w:rPr>
        <w:t>….</w:t>
      </w:r>
    </w:p>
    <w:p w:rsidR="00E15179" w:rsidRDefault="00A97B9C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&gt; T</w:t>
      </w:r>
      <w:r w:rsidR="005A77DE">
        <w:rPr>
          <w:b/>
          <w:bCs/>
          <w:sz w:val="28"/>
          <w:szCs w:val="28"/>
        </w:rPr>
        <w:t xml:space="preserve">ermux </w:t>
      </w:r>
    </w:p>
    <w:p w:rsidR="00E15179" w:rsidRDefault="00E15179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952F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&gt; what is social engineering </w:t>
      </w:r>
    </w:p>
    <w:p w:rsidR="00E15179" w:rsidRDefault="00E15179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&gt; phishing </w:t>
      </w:r>
    </w:p>
    <w:p w:rsidR="00E15179" w:rsidRDefault="00E15179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&gt; </w:t>
      </w:r>
      <w:r w:rsidR="00292544">
        <w:rPr>
          <w:b/>
          <w:bCs/>
          <w:sz w:val="28"/>
          <w:szCs w:val="28"/>
        </w:rPr>
        <w:t xml:space="preserve">Hack computer </w:t>
      </w:r>
    </w:p>
    <w:p w:rsidR="00292544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&gt; Hack android </w:t>
      </w:r>
    </w:p>
    <w:p w:rsidR="00292544" w:rsidRDefault="00986863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&gt; kali L</w:t>
      </w:r>
      <w:r w:rsidR="00292544">
        <w:rPr>
          <w:b/>
          <w:bCs/>
          <w:sz w:val="28"/>
          <w:szCs w:val="28"/>
        </w:rPr>
        <w:t>inux</w:t>
      </w:r>
    </w:p>
    <w:p w:rsidR="00292544" w:rsidRDefault="00986863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&gt; black arch L</w:t>
      </w:r>
      <w:r w:rsidR="00292544">
        <w:rPr>
          <w:b/>
          <w:bCs/>
          <w:sz w:val="28"/>
          <w:szCs w:val="28"/>
        </w:rPr>
        <w:t xml:space="preserve">inux </w:t>
      </w:r>
      <w:r w:rsidR="00292544">
        <w:rPr>
          <w:b/>
          <w:bCs/>
          <w:sz w:val="28"/>
          <w:szCs w:val="28"/>
        </w:rPr>
        <w:br/>
        <w:t xml:space="preserve">8 &gt; cryptography </w:t>
      </w:r>
    </w:p>
    <w:p w:rsidR="00292544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&gt; DOS &amp; DDOS </w:t>
      </w:r>
    </w:p>
    <w:p w:rsidR="00292544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&gt; hacking </w:t>
      </w:r>
    </w:p>
    <w:p w:rsidR="00292544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 &gt;</w:t>
      </w:r>
      <w:r w:rsidR="00497558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uthentical protocol</w:t>
      </w:r>
    </w:p>
    <w:p w:rsidR="00292544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 &gt; white hat hacking </w:t>
      </w:r>
    </w:p>
    <w:p w:rsidR="00292544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 &gt; best python hacking course </w:t>
      </w:r>
    </w:p>
    <w:p w:rsidR="00292544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 &gt; best hacking course </w:t>
      </w:r>
    </w:p>
    <w:p w:rsidR="00292544" w:rsidRDefault="00497558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 &gt; I</w:t>
      </w:r>
      <w:r w:rsidR="009119A9">
        <w:rPr>
          <w:b/>
          <w:bCs/>
          <w:sz w:val="28"/>
          <w:szCs w:val="28"/>
        </w:rPr>
        <w:t xml:space="preserve">nstagram </w:t>
      </w:r>
      <w:r w:rsidR="00292544">
        <w:rPr>
          <w:b/>
          <w:bCs/>
          <w:sz w:val="28"/>
          <w:szCs w:val="28"/>
        </w:rPr>
        <w:t xml:space="preserve">hacking </w:t>
      </w:r>
    </w:p>
    <w:p w:rsidR="00292544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 &gt; </w:t>
      </w:r>
      <w:r w:rsidR="00232274">
        <w:rPr>
          <w:b/>
          <w:bCs/>
          <w:sz w:val="28"/>
          <w:szCs w:val="28"/>
        </w:rPr>
        <w:t xml:space="preserve">website hacking </w:t>
      </w:r>
    </w:p>
    <w:p w:rsidR="00232274" w:rsidRDefault="0023227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17 &gt; unlimited cracking </w:t>
      </w:r>
    </w:p>
    <w:p w:rsidR="00232274" w:rsidRDefault="0023227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18 &gt; wireless hacking </w:t>
      </w:r>
    </w:p>
    <w:p w:rsidR="00232274" w:rsidRPr="0019478A" w:rsidRDefault="00952F11" w:rsidP="001947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r w:rsidR="00232274" w:rsidRPr="0019478A">
        <w:rPr>
          <w:b/>
          <w:bCs/>
          <w:sz w:val="28"/>
          <w:szCs w:val="28"/>
        </w:rPr>
        <w:t xml:space="preserve"> banner garbing </w:t>
      </w:r>
    </w:p>
    <w:p w:rsidR="0019478A" w:rsidRDefault="00232274" w:rsidP="001947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 &gt; buffer over flow </w:t>
      </w:r>
    </w:p>
    <w:p w:rsidR="0019478A" w:rsidRPr="0019478A" w:rsidRDefault="0019478A" w:rsidP="001947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r w:rsidR="00232274" w:rsidRPr="0019478A">
        <w:rPr>
          <w:b/>
          <w:bCs/>
          <w:sz w:val="28"/>
          <w:szCs w:val="28"/>
        </w:rPr>
        <w:t xml:space="preserve"> all about prox</w:t>
      </w:r>
      <w:r>
        <w:rPr>
          <w:b/>
          <w:bCs/>
          <w:sz w:val="28"/>
          <w:szCs w:val="28"/>
        </w:rPr>
        <w:t>y</w:t>
      </w:r>
    </w:p>
    <w:p w:rsidR="001B644A" w:rsidRDefault="001B644A" w:rsidP="001B644A">
      <w:pPr>
        <w:pBdr>
          <w:bottom w:val="single" w:sz="6" w:space="15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 &gt; About</w:t>
      </w:r>
      <w:r w:rsidR="0098686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dark world </w:t>
      </w:r>
    </w:p>
    <w:p w:rsidR="001B644A" w:rsidRDefault="001B644A" w:rsidP="001B644A">
      <w:pPr>
        <w:pBdr>
          <w:bottom w:val="single" w:sz="6" w:space="15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C06D7B">
        <w:rPr>
          <w:b/>
          <w:bCs/>
          <w:sz w:val="28"/>
          <w:szCs w:val="28"/>
        </w:rPr>
        <w:t>ull information about dark world</w:t>
      </w:r>
    </w:p>
    <w:p w:rsidR="006F1B19" w:rsidRPr="001B644A" w:rsidRDefault="0019478A" w:rsidP="001B644A">
      <w:pPr>
        <w:rPr>
          <w:b/>
          <w:bCs/>
          <w:sz w:val="28"/>
          <w:szCs w:val="28"/>
        </w:rPr>
      </w:pPr>
      <w:r w:rsidRPr="001B644A">
        <w:rPr>
          <w:b/>
          <w:bCs/>
          <w:sz w:val="28"/>
          <w:szCs w:val="28"/>
        </w:rPr>
        <w:t xml:space="preserve"> </w:t>
      </w:r>
    </w:p>
    <w:p w:rsidR="00292544" w:rsidRDefault="00C06D7B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</w:t>
      </w:r>
      <w:r w:rsidR="006F1B19">
        <w:rPr>
          <w:b/>
          <w:bCs/>
          <w:sz w:val="28"/>
          <w:szCs w:val="28"/>
        </w:rPr>
        <w:t xml:space="preserve">se all things we are going to teach you in live classes </w:t>
      </w:r>
    </w:p>
    <w:p w:rsidR="006F1B19" w:rsidRDefault="006F1B19" w:rsidP="006F1B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 classes</w:t>
      </w:r>
    </w:p>
    <w:p w:rsidR="006F1B19" w:rsidRDefault="006F1B19" w:rsidP="006F1B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Live error solve </w:t>
      </w:r>
    </w:p>
    <w:p w:rsidR="006F1B19" w:rsidRDefault="006F1B19" w:rsidP="006F1B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best team to teach you </w:t>
      </w:r>
    </w:p>
    <w:p w:rsidR="00554554" w:rsidRDefault="006F1B19" w:rsidP="005545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Live practical in online classes</w:t>
      </w:r>
    </w:p>
    <w:p w:rsidR="00554554" w:rsidRDefault="001A4C6A" w:rsidP="005545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Ethical hacking </w:t>
      </w:r>
    </w:p>
    <w:p w:rsidR="001A4C6A" w:rsidRDefault="001A4C6A" w:rsidP="005545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Black hat hacking </w:t>
      </w:r>
    </w:p>
    <w:p w:rsidR="001A4C6A" w:rsidRDefault="001A4C6A" w:rsidP="005545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50+ experts hacking course</w:t>
      </w:r>
    </w:p>
    <w:p w:rsidR="001A4C6A" w:rsidRDefault="001A4C6A" w:rsidP="005545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More than 365+ days </w:t>
      </w:r>
      <w:r w:rsidR="00FC5028">
        <w:rPr>
          <w:b/>
          <w:bCs/>
          <w:sz w:val="28"/>
          <w:szCs w:val="28"/>
        </w:rPr>
        <w:t xml:space="preserve">course </w:t>
      </w:r>
    </w:p>
    <w:p w:rsidR="00A97B9C" w:rsidRDefault="00A97B9C" w:rsidP="005545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More advance hacking </w:t>
      </w:r>
    </w:p>
    <w:p w:rsidR="00A97B9C" w:rsidRDefault="00A97B9C" w:rsidP="005545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Expert hacking </w:t>
      </w:r>
    </w:p>
    <w:p w:rsidR="0019478A" w:rsidRDefault="0019478A" w:rsidP="001947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These</w:t>
      </w:r>
      <w:r w:rsidR="00FD22B0">
        <w:rPr>
          <w:b/>
          <w:bCs/>
          <w:sz w:val="28"/>
          <w:szCs w:val="28"/>
        </w:rPr>
        <w:t xml:space="preserve"> all course contains more than 2+</w:t>
      </w:r>
      <w:r>
        <w:rPr>
          <w:b/>
          <w:bCs/>
          <w:sz w:val="28"/>
          <w:szCs w:val="28"/>
        </w:rPr>
        <w:t xml:space="preserve"> years course </w:t>
      </w:r>
    </w:p>
    <w:p w:rsidR="0019478A" w:rsidRPr="0019478A" w:rsidRDefault="0019478A" w:rsidP="001C1AFF">
      <w:pPr>
        <w:tabs>
          <w:tab w:val="right" w:pos="100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Join fast and become part of our students in just </w:t>
      </w:r>
      <w:r w:rsidRPr="0019478A">
        <w:rPr>
          <w:b/>
          <w:bCs/>
          <w:sz w:val="40"/>
          <w:szCs w:val="40"/>
        </w:rPr>
        <w:t>₹ 500 per month</w:t>
      </w:r>
      <w:r w:rsidR="001C1AFF">
        <w:rPr>
          <w:b/>
          <w:bCs/>
          <w:sz w:val="40"/>
          <w:szCs w:val="40"/>
        </w:rPr>
        <w:tab/>
      </w:r>
    </w:p>
    <w:p w:rsidR="00FC5028" w:rsidRPr="00FC5028" w:rsidRDefault="001B644A" w:rsidP="00FC50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</w:t>
      </w:r>
    </w:p>
    <w:p w:rsidR="00292544" w:rsidRDefault="00292544" w:rsidP="007E4D36">
      <w:pPr>
        <w:rPr>
          <w:b/>
          <w:bCs/>
          <w:sz w:val="28"/>
          <w:szCs w:val="28"/>
        </w:rPr>
      </w:pPr>
      <w:r w:rsidRPr="00292544">
        <w:rPr>
          <w:b/>
          <w:bCs/>
          <w:sz w:val="48"/>
          <w:szCs w:val="48"/>
        </w:rPr>
        <w:t>Benefits</w:t>
      </w:r>
      <w:r>
        <w:rPr>
          <w:b/>
          <w:bCs/>
          <w:sz w:val="28"/>
          <w:szCs w:val="28"/>
        </w:rPr>
        <w:t xml:space="preserve"> </w:t>
      </w:r>
      <w:r w:rsidR="006F1B19">
        <w:rPr>
          <w:b/>
          <w:bCs/>
          <w:sz w:val="28"/>
          <w:szCs w:val="28"/>
        </w:rPr>
        <w:t>to join our course</w:t>
      </w:r>
    </w:p>
    <w:p w:rsidR="00292544" w:rsidRDefault="00497558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&gt; Premium</w:t>
      </w:r>
      <w:r w:rsidR="00292544">
        <w:rPr>
          <w:b/>
          <w:bCs/>
          <w:sz w:val="28"/>
          <w:szCs w:val="28"/>
        </w:rPr>
        <w:t xml:space="preserve"> books for FREE</w:t>
      </w:r>
    </w:p>
    <w:p w:rsidR="00A97B9C" w:rsidRDefault="00292544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&gt; </w:t>
      </w:r>
      <w:r w:rsidR="00497558">
        <w:rPr>
          <w:b/>
          <w:bCs/>
          <w:sz w:val="28"/>
          <w:szCs w:val="28"/>
        </w:rPr>
        <w:t>Daily updates</w:t>
      </w:r>
      <w:r w:rsidR="00E12D5D">
        <w:rPr>
          <w:b/>
          <w:bCs/>
          <w:sz w:val="28"/>
          <w:szCs w:val="28"/>
        </w:rPr>
        <w:t xml:space="preserve"> for hacking</w:t>
      </w:r>
    </w:p>
    <w:p w:rsidR="00A97B9C" w:rsidRDefault="00FD22B0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&gt; Chance to become </w:t>
      </w:r>
      <w:r w:rsidR="00A97B9C">
        <w:rPr>
          <w:b/>
          <w:bCs/>
          <w:sz w:val="28"/>
          <w:szCs w:val="28"/>
        </w:rPr>
        <w:t xml:space="preserve">our team made </w:t>
      </w:r>
    </w:p>
    <w:p w:rsidR="00A97B9C" w:rsidRDefault="0019478A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 &gt; daily recorded video</w:t>
      </w:r>
      <w:r w:rsidR="00A97B9C">
        <w:rPr>
          <w:b/>
          <w:bCs/>
          <w:sz w:val="28"/>
          <w:szCs w:val="28"/>
        </w:rPr>
        <w:t xml:space="preserve"> </w:t>
      </w:r>
    </w:p>
    <w:p w:rsidR="00A97B9C" w:rsidRDefault="00A97B9C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&gt; chance to work with experts </w:t>
      </w:r>
    </w:p>
    <w:p w:rsidR="00FC5028" w:rsidRDefault="00A97B9C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&gt; </w:t>
      </w:r>
      <w:r w:rsidR="0019478A">
        <w:rPr>
          <w:b/>
          <w:bCs/>
          <w:sz w:val="28"/>
          <w:szCs w:val="28"/>
        </w:rPr>
        <w:t>chanc</w:t>
      </w:r>
      <w:r w:rsidR="00986863">
        <w:rPr>
          <w:b/>
          <w:bCs/>
          <w:sz w:val="28"/>
          <w:szCs w:val="28"/>
        </w:rPr>
        <w:t>e to learn how to hack any app (</w:t>
      </w:r>
      <w:r w:rsidR="0019478A">
        <w:rPr>
          <w:b/>
          <w:bCs/>
          <w:sz w:val="28"/>
          <w:szCs w:val="28"/>
        </w:rPr>
        <w:t xml:space="preserve">by experts) </w:t>
      </w:r>
    </w:p>
    <w:p w:rsidR="00DE13DF" w:rsidRDefault="00DE13DF" w:rsidP="007E4D36">
      <w:pPr>
        <w:rPr>
          <w:b/>
          <w:bCs/>
          <w:sz w:val="28"/>
          <w:szCs w:val="28"/>
        </w:rPr>
      </w:pPr>
    </w:p>
    <w:p w:rsidR="0019478A" w:rsidRDefault="0019478A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Free websites to learn</w:t>
      </w:r>
      <w:r w:rsidR="00986863">
        <w:rPr>
          <w:b/>
          <w:bCs/>
          <w:sz w:val="28"/>
          <w:szCs w:val="28"/>
        </w:rPr>
        <w:t xml:space="preserve"> more about black hat hacking (dark world</w:t>
      </w:r>
      <w:r>
        <w:rPr>
          <w:b/>
          <w:bCs/>
          <w:sz w:val="28"/>
          <w:szCs w:val="28"/>
        </w:rPr>
        <w:t xml:space="preserve">) </w:t>
      </w:r>
    </w:p>
    <w:p w:rsidR="00FC5028" w:rsidRDefault="00FC5028" w:rsidP="007E4D36">
      <w:pPr>
        <w:rPr>
          <w:b/>
          <w:bCs/>
          <w:sz w:val="28"/>
          <w:szCs w:val="28"/>
        </w:rPr>
      </w:pPr>
    </w:p>
    <w:p w:rsidR="00FC5028" w:rsidRDefault="00FC5028" w:rsidP="007E4D36">
      <w:pPr>
        <w:rPr>
          <w:b/>
          <w:bCs/>
          <w:sz w:val="28"/>
          <w:szCs w:val="28"/>
        </w:rPr>
      </w:pPr>
    </w:p>
    <w:p w:rsidR="00952F11" w:rsidRDefault="00952F11" w:rsidP="00952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</w:t>
      </w:r>
    </w:p>
    <w:p w:rsidR="00FC5028" w:rsidRDefault="00FC5028" w:rsidP="007E4D36">
      <w:pPr>
        <w:rPr>
          <w:b/>
          <w:bCs/>
          <w:sz w:val="28"/>
          <w:szCs w:val="28"/>
        </w:rPr>
      </w:pPr>
    </w:p>
    <w:p w:rsidR="00FC5028" w:rsidRDefault="00FC5028" w:rsidP="007E4D36">
      <w:pPr>
        <w:rPr>
          <w:b/>
          <w:bCs/>
          <w:sz w:val="28"/>
          <w:szCs w:val="28"/>
        </w:rPr>
      </w:pPr>
    </w:p>
    <w:p w:rsidR="00FC5028" w:rsidRPr="00FC5028" w:rsidRDefault="0028545D" w:rsidP="00FC5028">
      <w:pPr>
        <w:rPr>
          <w:b/>
          <w:bCs/>
          <w:color w:val="D1282E" w:themeColor="text2"/>
          <w:sz w:val="44"/>
          <w:szCs w:val="44"/>
        </w:rPr>
      </w:pPr>
      <w:r>
        <w:rPr>
          <w:b/>
          <w:bCs/>
          <w:color w:val="D1282E" w:themeColor="text2"/>
          <w:sz w:val="44"/>
          <w:szCs w:val="44"/>
        </w:rPr>
        <w:t>O</w:t>
      </w:r>
      <w:r w:rsidR="00FC5028" w:rsidRPr="00FC5028">
        <w:rPr>
          <w:b/>
          <w:bCs/>
          <w:color w:val="D1282E" w:themeColor="text2"/>
          <w:sz w:val="44"/>
          <w:szCs w:val="44"/>
        </w:rPr>
        <w:t xml:space="preserve">ur </w:t>
      </w:r>
      <w:r>
        <w:rPr>
          <w:b/>
          <w:bCs/>
          <w:color w:val="D1282E" w:themeColor="text2"/>
          <w:sz w:val="44"/>
          <w:szCs w:val="44"/>
        </w:rPr>
        <w:t>T</w:t>
      </w:r>
      <w:r w:rsidR="001B644A">
        <w:rPr>
          <w:b/>
          <w:bCs/>
          <w:color w:val="D1282E" w:themeColor="text2"/>
          <w:sz w:val="44"/>
          <w:szCs w:val="44"/>
        </w:rPr>
        <w:t>eam mat</w:t>
      </w:r>
      <w:r w:rsidR="00FC5028" w:rsidRPr="00FC5028">
        <w:rPr>
          <w:b/>
          <w:bCs/>
          <w:color w:val="D1282E" w:themeColor="text2"/>
          <w:sz w:val="44"/>
          <w:szCs w:val="44"/>
        </w:rPr>
        <w:t xml:space="preserve">e introduction </w:t>
      </w:r>
    </w:p>
    <w:p w:rsidR="00FC5028" w:rsidRDefault="00FC5028" w:rsidP="007E4D36">
      <w:pPr>
        <w:rPr>
          <w:b/>
          <w:bCs/>
          <w:sz w:val="28"/>
          <w:szCs w:val="28"/>
        </w:rPr>
      </w:pPr>
    </w:p>
    <w:p w:rsidR="00292544" w:rsidRDefault="00FC5028" w:rsidP="007E4D36">
      <w:pPr>
        <w:rPr>
          <w:b/>
          <w:bCs/>
          <w:sz w:val="28"/>
          <w:szCs w:val="28"/>
        </w:rPr>
      </w:pPr>
      <w:r w:rsidRPr="001011BD">
        <w:rPr>
          <w:b/>
          <w:bCs/>
          <w:sz w:val="44"/>
          <w:szCs w:val="44"/>
        </w:rPr>
        <w:t xml:space="preserve">Red devil hacker </w:t>
      </w:r>
      <w:r w:rsidR="001011BD">
        <w:rPr>
          <w:b/>
          <w:bCs/>
          <w:sz w:val="28"/>
          <w:szCs w:val="28"/>
        </w:rPr>
        <w:t xml:space="preserve">:  HI every one this is </w:t>
      </w:r>
      <w:r w:rsidR="001011BD" w:rsidRPr="001011BD">
        <w:rPr>
          <w:rStyle w:val="Style1Char"/>
        </w:rPr>
        <w:t>red devil</w:t>
      </w:r>
      <w:r w:rsidR="001011BD">
        <w:rPr>
          <w:rStyle w:val="Style1Char"/>
        </w:rPr>
        <w:t xml:space="preserve"> I am certified</w:t>
      </w:r>
    </w:p>
    <w:p w:rsidR="001011BD" w:rsidRDefault="001011BD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hacker and cyber expert and in now these days I am teaching in college and I have solved many cases and Error with many agency and also with m</w:t>
      </w:r>
      <w:r w:rsidR="009119A9">
        <w:rPr>
          <w:b/>
          <w:bCs/>
          <w:sz w:val="28"/>
          <w:szCs w:val="28"/>
        </w:rPr>
        <w:t>any cyber crime departments in Defence  forc</w:t>
      </w:r>
      <w:r>
        <w:rPr>
          <w:b/>
          <w:bCs/>
          <w:sz w:val="28"/>
          <w:szCs w:val="28"/>
        </w:rPr>
        <w:t xml:space="preserve">e and I will give my best experience in every field whether is it cyber or hacking field </w:t>
      </w:r>
    </w:p>
    <w:p w:rsidR="001011BD" w:rsidRDefault="001011BD" w:rsidP="007E4D36">
      <w:pPr>
        <w:rPr>
          <w:b/>
          <w:bCs/>
          <w:sz w:val="28"/>
          <w:szCs w:val="28"/>
        </w:rPr>
      </w:pPr>
    </w:p>
    <w:p w:rsidR="00FC5028" w:rsidRPr="00A04689" w:rsidRDefault="00FC5028" w:rsidP="007E4D36">
      <w:pPr>
        <w:rPr>
          <w:b/>
          <w:bCs/>
          <w:sz w:val="28"/>
          <w:szCs w:val="28"/>
        </w:rPr>
      </w:pPr>
      <w:r w:rsidRPr="001011BD">
        <w:rPr>
          <w:b/>
          <w:bCs/>
          <w:sz w:val="44"/>
          <w:szCs w:val="44"/>
        </w:rPr>
        <w:t xml:space="preserve">Gray hat hacker </w:t>
      </w:r>
      <w:r w:rsidR="001011BD">
        <w:rPr>
          <w:b/>
          <w:bCs/>
          <w:sz w:val="44"/>
          <w:szCs w:val="44"/>
        </w:rPr>
        <w:t xml:space="preserve">: </w:t>
      </w:r>
      <w:r w:rsidR="00A04689" w:rsidRPr="00A04689">
        <w:rPr>
          <w:b/>
          <w:bCs/>
          <w:sz w:val="28"/>
          <w:szCs w:val="28"/>
        </w:rPr>
        <w:t>hello every one this is gr</w:t>
      </w:r>
      <w:r w:rsidR="009119A9">
        <w:rPr>
          <w:b/>
          <w:bCs/>
          <w:sz w:val="28"/>
          <w:szCs w:val="28"/>
        </w:rPr>
        <w:t>ey hat hacker an</w:t>
      </w:r>
      <w:r w:rsidR="00A04689">
        <w:rPr>
          <w:b/>
          <w:bCs/>
          <w:sz w:val="28"/>
          <w:szCs w:val="28"/>
        </w:rPr>
        <w:t>d I am expert in hacking I had work with many agency and also with cyber crime departme</w:t>
      </w:r>
      <w:r w:rsidR="009119A9">
        <w:rPr>
          <w:b/>
          <w:bCs/>
          <w:sz w:val="28"/>
          <w:szCs w:val="28"/>
        </w:rPr>
        <w:t>nts in Defence Forc</w:t>
      </w:r>
      <w:r w:rsidR="00A04689">
        <w:rPr>
          <w:b/>
          <w:bCs/>
          <w:sz w:val="28"/>
          <w:szCs w:val="28"/>
        </w:rPr>
        <w:t>e , I already teach</w:t>
      </w:r>
      <w:r w:rsidR="009119A9">
        <w:rPr>
          <w:b/>
          <w:bCs/>
          <w:sz w:val="28"/>
          <w:szCs w:val="28"/>
        </w:rPr>
        <w:t xml:space="preserve"> many students with my cyber sec</w:t>
      </w:r>
      <w:r w:rsidR="00A04689">
        <w:rPr>
          <w:b/>
          <w:bCs/>
          <w:sz w:val="28"/>
          <w:szCs w:val="28"/>
        </w:rPr>
        <w:t xml:space="preserve">urity partners , know a days I am working with my friends and also managing 3 more company  </w:t>
      </w:r>
      <w:r w:rsidR="009119A9">
        <w:rPr>
          <w:b/>
          <w:bCs/>
          <w:sz w:val="28"/>
          <w:szCs w:val="28"/>
        </w:rPr>
        <w:t xml:space="preserve">of my friend </w:t>
      </w:r>
      <w:r w:rsidR="00A04689" w:rsidRPr="00A04689">
        <w:rPr>
          <w:b/>
          <w:bCs/>
          <w:sz w:val="28"/>
          <w:szCs w:val="28"/>
        </w:rPr>
        <w:t xml:space="preserve"> </w:t>
      </w:r>
    </w:p>
    <w:p w:rsidR="00FC5028" w:rsidRDefault="00FC5028" w:rsidP="007E4D36">
      <w:pPr>
        <w:rPr>
          <w:b/>
          <w:bCs/>
          <w:sz w:val="28"/>
          <w:szCs w:val="28"/>
        </w:rPr>
      </w:pPr>
      <w:r w:rsidRPr="00E52730">
        <w:rPr>
          <w:b/>
          <w:bCs/>
          <w:sz w:val="44"/>
          <w:szCs w:val="44"/>
        </w:rPr>
        <w:lastRenderedPageBreak/>
        <w:t>Devil hacker</w:t>
      </w:r>
      <w:r>
        <w:rPr>
          <w:b/>
          <w:bCs/>
          <w:sz w:val="28"/>
          <w:szCs w:val="28"/>
        </w:rPr>
        <w:t xml:space="preserve"> : </w:t>
      </w:r>
      <w:r w:rsidR="00497558">
        <w:rPr>
          <w:b/>
          <w:bCs/>
          <w:sz w:val="28"/>
          <w:szCs w:val="28"/>
        </w:rPr>
        <w:t xml:space="preserve">Hello </w:t>
      </w:r>
      <w:r w:rsidR="00CA7AB3">
        <w:rPr>
          <w:b/>
          <w:bCs/>
          <w:sz w:val="28"/>
          <w:szCs w:val="28"/>
        </w:rPr>
        <w:t xml:space="preserve">every one this is devil hacker I am </w:t>
      </w:r>
      <w:r w:rsidR="00E52730">
        <w:rPr>
          <w:b/>
          <w:bCs/>
          <w:sz w:val="28"/>
          <w:szCs w:val="28"/>
        </w:rPr>
        <w:t xml:space="preserve">hacker , a black hat hacker , an hacking trainer </w:t>
      </w:r>
      <w:r w:rsidR="00B55CEE">
        <w:rPr>
          <w:b/>
          <w:bCs/>
          <w:sz w:val="28"/>
          <w:szCs w:val="28"/>
        </w:rPr>
        <w:t xml:space="preserve"> ( he is a best teacher ) </w:t>
      </w:r>
      <w:r w:rsidR="00E52730">
        <w:rPr>
          <w:b/>
          <w:bCs/>
          <w:sz w:val="28"/>
          <w:szCs w:val="28"/>
        </w:rPr>
        <w:t xml:space="preserve">he had solve many error during live section ( live classes ). He is a certified hacker know a days he is managing more then 3500+ students HE is a really a expert in solving the error </w:t>
      </w:r>
      <w:r w:rsidR="00B55CEE">
        <w:rPr>
          <w:b/>
          <w:bCs/>
          <w:sz w:val="28"/>
          <w:szCs w:val="28"/>
        </w:rPr>
        <w:t>and a nice instructor.</w:t>
      </w:r>
    </w:p>
    <w:p w:rsidR="00B55CEE" w:rsidRDefault="00B55CEE" w:rsidP="007E4D36">
      <w:pPr>
        <w:rPr>
          <w:b/>
          <w:bCs/>
          <w:sz w:val="28"/>
          <w:szCs w:val="28"/>
        </w:rPr>
      </w:pPr>
    </w:p>
    <w:p w:rsidR="00B55CEE" w:rsidRDefault="00497558" w:rsidP="007E4D36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White D</w:t>
      </w:r>
      <w:r w:rsidR="00B55CEE" w:rsidRPr="00B55CEE">
        <w:rPr>
          <w:b/>
          <w:bCs/>
          <w:sz w:val="44"/>
          <w:szCs w:val="44"/>
        </w:rPr>
        <w:t>evil</w:t>
      </w:r>
      <w:r w:rsidR="00E62592">
        <w:rPr>
          <w:b/>
          <w:bCs/>
          <w:sz w:val="44"/>
          <w:szCs w:val="44"/>
        </w:rPr>
        <w:t xml:space="preserve">: </w:t>
      </w:r>
      <w:r w:rsidR="0028545D">
        <w:rPr>
          <w:b/>
          <w:bCs/>
          <w:sz w:val="28"/>
          <w:szCs w:val="28"/>
        </w:rPr>
        <w:t>Hl</w:t>
      </w:r>
      <w:r w:rsidR="00B55CEE">
        <w:rPr>
          <w:b/>
          <w:bCs/>
          <w:sz w:val="28"/>
          <w:szCs w:val="28"/>
        </w:rPr>
        <w:t xml:space="preserve"> every one this is white devil I am a certified ethical hacker know a days I h</w:t>
      </w:r>
      <w:r w:rsidR="00E62592">
        <w:rPr>
          <w:b/>
          <w:bCs/>
          <w:sz w:val="28"/>
          <w:szCs w:val="28"/>
        </w:rPr>
        <w:t>a</w:t>
      </w:r>
      <w:r w:rsidR="00B55CEE">
        <w:rPr>
          <w:b/>
          <w:bCs/>
          <w:sz w:val="28"/>
          <w:szCs w:val="28"/>
        </w:rPr>
        <w:t>ve completed my hacking course</w:t>
      </w:r>
      <w:r w:rsidR="00E62592">
        <w:rPr>
          <w:b/>
          <w:bCs/>
          <w:sz w:val="28"/>
          <w:szCs w:val="28"/>
        </w:rPr>
        <w:t xml:space="preserve"> and I am teaching students by our team ( devil world ) I have already teach many students all time different-different topics about hacking I like those students whose like hacking I really li</w:t>
      </w:r>
      <w:r w:rsidR="00E5590D">
        <w:rPr>
          <w:b/>
          <w:bCs/>
          <w:sz w:val="28"/>
          <w:szCs w:val="28"/>
        </w:rPr>
        <w:t>ke to teach all about hacking…</w:t>
      </w:r>
    </w:p>
    <w:p w:rsidR="00E62592" w:rsidRPr="00B55CEE" w:rsidRDefault="00E62592" w:rsidP="007E4D36">
      <w:pPr>
        <w:rPr>
          <w:b/>
          <w:bCs/>
          <w:sz w:val="28"/>
          <w:szCs w:val="28"/>
        </w:rPr>
      </w:pPr>
    </w:p>
    <w:p w:rsidR="00CA7AB3" w:rsidRDefault="001B644A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</w:t>
      </w:r>
    </w:p>
    <w:p w:rsidR="00C06D7B" w:rsidRDefault="00C06D7B" w:rsidP="007E4D36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Pr="00C06D7B">
        <w:rPr>
          <w:b/>
          <w:bCs/>
          <w:sz w:val="40"/>
          <w:szCs w:val="40"/>
        </w:rPr>
        <w:t>Become hacke</w:t>
      </w:r>
      <w:r>
        <w:rPr>
          <w:b/>
          <w:bCs/>
          <w:sz w:val="40"/>
          <w:szCs w:val="40"/>
        </w:rPr>
        <w:t>r</w:t>
      </w:r>
    </w:p>
    <w:p w:rsidR="00C06D7B" w:rsidRDefault="00C06D7B" w:rsidP="007E4D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Become experts </w:t>
      </w:r>
    </w:p>
    <w:p w:rsidR="00C06D7B" w:rsidRDefault="00C06D7B" w:rsidP="007E4D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Full hacking </w:t>
      </w:r>
    </w:p>
    <w:p w:rsidR="001510E8" w:rsidRDefault="00C06D7B" w:rsidP="007E4D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Join </w:t>
      </w:r>
      <w:r w:rsidR="001510E8">
        <w:rPr>
          <w:b/>
          <w:bCs/>
          <w:sz w:val="40"/>
          <w:szCs w:val="40"/>
        </w:rPr>
        <w:t>know</w:t>
      </w:r>
    </w:p>
    <w:p w:rsidR="001510E8" w:rsidRDefault="001510E8" w:rsidP="007E4D36">
      <w:pPr>
        <w:rPr>
          <w:b/>
          <w:bCs/>
          <w:sz w:val="40"/>
          <w:szCs w:val="40"/>
        </w:rPr>
      </w:pPr>
    </w:p>
    <w:p w:rsidR="00C06D7B" w:rsidRPr="001510E8" w:rsidRDefault="001510E8" w:rsidP="007E4D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1510E8">
        <w:rPr>
          <w:b/>
          <w:bCs/>
          <w:color w:val="FF0000"/>
          <w:sz w:val="40"/>
          <w:szCs w:val="40"/>
          <w:u w:val="single"/>
        </w:rPr>
        <w:t xml:space="preserve">Devil world </w:t>
      </w:r>
    </w:p>
    <w:p w:rsidR="00C06D7B" w:rsidRDefault="001510E8" w:rsidP="00FD2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Program</w:t>
      </w:r>
    </w:p>
    <w:p w:rsidR="001510E8" w:rsidRDefault="001510E8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Become ethical hacker  </w:t>
      </w:r>
    </w:p>
    <w:p w:rsidR="00E5590D" w:rsidRDefault="001510E8" w:rsidP="007E4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FD22B0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In </w:t>
      </w:r>
      <w:r w:rsidR="00FD22B0">
        <w:rPr>
          <w:b/>
          <w:bCs/>
          <w:sz w:val="28"/>
          <w:szCs w:val="28"/>
        </w:rPr>
        <w:t xml:space="preserve">experts Guidelines        </w:t>
      </w:r>
    </w:p>
    <w:p w:rsidR="00E5590D" w:rsidRPr="00E5590D" w:rsidRDefault="00E5590D" w:rsidP="00E559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</w:t>
      </w:r>
      <w:r w:rsidRPr="00E5590D">
        <w:rPr>
          <w:b/>
          <w:bCs/>
          <w:sz w:val="28"/>
          <w:szCs w:val="28"/>
          <w:u w:val="single"/>
        </w:rPr>
        <w:t xml:space="preserve">By </w:t>
      </w:r>
      <w:r>
        <w:rPr>
          <w:b/>
          <w:bCs/>
          <w:sz w:val="28"/>
          <w:szCs w:val="28"/>
          <w:u w:val="single"/>
        </w:rPr>
        <w:t xml:space="preserve">:- white devil </w:t>
      </w:r>
      <w:r w:rsidRPr="00E5590D">
        <w:rPr>
          <w:b/>
          <w:bCs/>
          <w:sz w:val="28"/>
          <w:szCs w:val="28"/>
          <w:u w:val="single"/>
        </w:rPr>
        <w:t xml:space="preserve">                                                        </w:t>
      </w:r>
    </w:p>
    <w:p w:rsidR="00E5590D" w:rsidRDefault="00E5590D" w:rsidP="007E4D36">
      <w:pPr>
        <w:rPr>
          <w:b/>
          <w:bCs/>
          <w:sz w:val="28"/>
          <w:szCs w:val="28"/>
        </w:rPr>
      </w:pPr>
    </w:p>
    <w:sectPr w:rsidR="00E559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403" w:rsidRDefault="00363403">
      <w:pPr>
        <w:spacing w:after="0" w:line="240" w:lineRule="auto"/>
      </w:pPr>
      <w:r>
        <w:separator/>
      </w:r>
    </w:p>
  </w:endnote>
  <w:endnote w:type="continuationSeparator" w:id="0">
    <w:p w:rsidR="00363403" w:rsidRDefault="0036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F11" w:rsidRDefault="00952F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518" w:rsidRDefault="00A125B9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2518" w:rsidRDefault="00472518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472518" w:rsidRDefault="00472518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ADADE9F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446D77D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BEE4C58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F11" w:rsidRDefault="00952F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403" w:rsidRDefault="00363403">
      <w:pPr>
        <w:spacing w:after="0" w:line="240" w:lineRule="auto"/>
      </w:pPr>
      <w:r>
        <w:separator/>
      </w:r>
    </w:p>
  </w:footnote>
  <w:footnote w:type="continuationSeparator" w:id="0">
    <w:p w:rsidR="00363403" w:rsidRDefault="0036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F11" w:rsidRDefault="00952F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DF" w:rsidRDefault="006533DF">
    <w:pPr>
      <w:pStyle w:val="Header"/>
      <w:ind w:right="-864"/>
      <w:jc w:val="right"/>
    </w:pPr>
  </w:p>
  <w:p w:rsidR="006533DF" w:rsidRDefault="006533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F11" w:rsidRDefault="00952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36DB9"/>
    <w:multiLevelType w:val="hybridMultilevel"/>
    <w:tmpl w:val="F64ED7A4"/>
    <w:lvl w:ilvl="0" w:tplc="B2340CC4">
      <w:start w:val="2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42DC0"/>
    <w:multiLevelType w:val="hybridMultilevel"/>
    <w:tmpl w:val="3C085AD2"/>
    <w:lvl w:ilvl="0" w:tplc="CB0E549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2F47F9"/>
    <w:multiLevelType w:val="hybridMultilevel"/>
    <w:tmpl w:val="5A84DE74"/>
    <w:lvl w:ilvl="0" w:tplc="813EBBFC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36"/>
    <w:rsid w:val="0000484B"/>
    <w:rsid w:val="00017997"/>
    <w:rsid w:val="001011BD"/>
    <w:rsid w:val="001510E8"/>
    <w:rsid w:val="0019478A"/>
    <w:rsid w:val="001A4C6A"/>
    <w:rsid w:val="001B644A"/>
    <w:rsid w:val="001C1AFF"/>
    <w:rsid w:val="00232274"/>
    <w:rsid w:val="0028545D"/>
    <w:rsid w:val="00292544"/>
    <w:rsid w:val="00362D52"/>
    <w:rsid w:val="00363403"/>
    <w:rsid w:val="00472518"/>
    <w:rsid w:val="00497558"/>
    <w:rsid w:val="00554554"/>
    <w:rsid w:val="005A77DE"/>
    <w:rsid w:val="005B13E8"/>
    <w:rsid w:val="00646E76"/>
    <w:rsid w:val="006533DF"/>
    <w:rsid w:val="006C6CF5"/>
    <w:rsid w:val="006F1B19"/>
    <w:rsid w:val="00792644"/>
    <w:rsid w:val="007E4D36"/>
    <w:rsid w:val="009119A9"/>
    <w:rsid w:val="00952F11"/>
    <w:rsid w:val="00986863"/>
    <w:rsid w:val="00A04689"/>
    <w:rsid w:val="00A125B9"/>
    <w:rsid w:val="00A97B9C"/>
    <w:rsid w:val="00AC2B7D"/>
    <w:rsid w:val="00B55CEE"/>
    <w:rsid w:val="00B80047"/>
    <w:rsid w:val="00C06D7B"/>
    <w:rsid w:val="00CA7AB3"/>
    <w:rsid w:val="00CD04F4"/>
    <w:rsid w:val="00D73CB0"/>
    <w:rsid w:val="00DB0E23"/>
    <w:rsid w:val="00DE13DF"/>
    <w:rsid w:val="00E12D5D"/>
    <w:rsid w:val="00E15179"/>
    <w:rsid w:val="00E52730"/>
    <w:rsid w:val="00E5590D"/>
    <w:rsid w:val="00E62592"/>
    <w:rsid w:val="00F46CAD"/>
    <w:rsid w:val="00FB54CA"/>
    <w:rsid w:val="00FC5028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9C54EA-E421-4008-9D12-83F8A816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Style1">
    <w:name w:val="Style1"/>
    <w:basedOn w:val="Normal"/>
    <w:link w:val="Style1Char"/>
    <w:qFormat/>
    <w:rsid w:val="001011BD"/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011B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E21C818A4C46DFA16574E0FAD2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D3EBE-5A56-40EE-92E7-BA0A78E3A25F}"/>
      </w:docPartPr>
      <w:docPartBody>
        <w:p w:rsidR="003A1A63" w:rsidRDefault="00984398">
          <w:pPr>
            <w:pStyle w:val="BAE21C818A4C46DFA16574E0FAD21AC7"/>
          </w:pPr>
          <w:r>
            <w:t>[Type the document title]</w:t>
          </w:r>
        </w:p>
      </w:docPartBody>
    </w:docPart>
    <w:docPart>
      <w:docPartPr>
        <w:name w:val="FEFDEEDDBBE84FDDAA6C18DE42F3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C6A73-88F8-4783-B0DB-A70B5E3F6FC9}"/>
      </w:docPartPr>
      <w:docPartBody>
        <w:p w:rsidR="003A1A63" w:rsidRDefault="00984398">
          <w:pPr>
            <w:pStyle w:val="FEFDEEDDBBE84FDDAA6C18DE42F32331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98"/>
    <w:rsid w:val="00312D70"/>
    <w:rsid w:val="003A1A63"/>
    <w:rsid w:val="004111DB"/>
    <w:rsid w:val="0051080E"/>
    <w:rsid w:val="00984398"/>
    <w:rsid w:val="00A1248F"/>
    <w:rsid w:val="00BB7083"/>
    <w:rsid w:val="00BD6B69"/>
    <w:rsid w:val="00C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E21C818A4C46DFA16574E0FAD21AC7">
    <w:name w:val="BAE21C818A4C46DFA16574E0FAD21AC7"/>
  </w:style>
  <w:style w:type="paragraph" w:customStyle="1" w:styleId="FEFDEEDDBBE84FDDAA6C18DE42F32331">
    <w:name w:val="FEFDEEDDBBE84FDDAA6C18DE42F3233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szCs w:val="22"/>
      <w:lang w:val="en-US" w:eastAsia="en-US" w:bidi="ar-SA"/>
    </w:rPr>
  </w:style>
  <w:style w:type="paragraph" w:customStyle="1" w:styleId="B25CBDC3F0A14349BE5431F3F5A77341">
    <w:name w:val="B25CBDC3F0A14349BE5431F3F5A773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16DC-9263-44B2-9EE1-ECCFBB1D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353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devil world</vt:lpstr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devil world</dc:title>
  <dc:subject>become a ethical hacker</dc:subject>
  <dc:creator>Lenovo</dc:creator>
  <cp:lastModifiedBy>Lenovo</cp:lastModifiedBy>
  <cp:revision>19</cp:revision>
  <dcterms:created xsi:type="dcterms:W3CDTF">2021-08-10T09:50:00Z</dcterms:created>
  <dcterms:modified xsi:type="dcterms:W3CDTF">2021-08-12T06:55:00Z</dcterms:modified>
</cp:coreProperties>
</file>